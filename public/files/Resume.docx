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14:paraId="6D89168E" w14:textId="77777777" w:rsidTr="008C6A42">
        <w:trPr>
          <w:gridBefore w:val="1"/>
          <w:gridAfter w:val="1"/>
          <w:wBefore w:w="725" w:type="dxa"/>
          <w:wAfter w:w="9" w:type="dxa"/>
          <w:trHeight w:hRule="exact" w:val="153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F6992C2" w14:textId="6B7A3B69" w:rsidR="007A0F44" w:rsidRPr="00565B06" w:rsidRDefault="0003325D" w:rsidP="00174A87">
            <w:pPr>
              <w:pStyle w:val="Title"/>
            </w:pPr>
            <w:r>
              <w:t>Ryan</w:t>
            </w:r>
          </w:p>
          <w:p w14:paraId="502FEEBF" w14:textId="4A60DB29" w:rsidR="007A0F44" w:rsidRPr="00565B06" w:rsidRDefault="0003325D" w:rsidP="00174A87">
            <w:pPr>
              <w:pStyle w:val="Subtitle"/>
            </w:pPr>
            <w:r>
              <w:t>Le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9E70029" w14:textId="2D76B571" w:rsidR="007A0F44" w:rsidRDefault="007A0F44" w:rsidP="00FC38B3">
            <w:pPr>
              <w:pStyle w:val="ContactInfo"/>
              <w:jc w:val="left"/>
            </w:pPr>
            <w:r>
              <w:t xml:space="preserve">  </w:t>
            </w:r>
          </w:p>
          <w:p w14:paraId="0DFDF885" w14:textId="27F39866" w:rsidR="007A0F44" w:rsidRDefault="00984DB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ED83456E975E45C7AF2DF0A0FF0FE41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3325D">
                  <w:t>909-642-8283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180A66B" wp14:editId="4F7D32B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15CC1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33AEB3" w14:textId="06C6039B" w:rsidR="007A0F44" w:rsidRDefault="00984DBD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B2032F265CA4001A1E9806096FA35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3325D">
                  <w:t>Ryanle</w:t>
                </w:r>
                <w:r w:rsidR="00317156">
                  <w:t>432</w:t>
                </w:r>
                <w:r w:rsidR="0003325D">
                  <w:t>@</w:t>
                </w:r>
                <w:r w:rsidR="00317156">
                  <w:t>yahoo</w:t>
                </w:r>
                <w:r w:rsidR="0003325D">
                  <w:t>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110244D" wp14:editId="334D54D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04F87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0C2058F" w14:textId="2A8A90BC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3E5C1471" w14:textId="1AB1A2B3" w:rsidR="007A0F44" w:rsidRPr="00565B06" w:rsidRDefault="007A0F44" w:rsidP="0003325D">
            <w:pPr>
              <w:pStyle w:val="ContactInfo"/>
              <w:jc w:val="center"/>
            </w:pPr>
            <w:r>
              <w:t xml:space="preserve">  </w:t>
            </w:r>
          </w:p>
        </w:tc>
      </w:tr>
      <w:tr w:rsidR="00A77B4D" w:rsidRPr="008C6A42" w14:paraId="3274FE19" w14:textId="77777777" w:rsidTr="008C6A42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10805B38" w14:textId="77777777" w:rsidR="00A77B4D" w:rsidRPr="008C6A42" w:rsidRDefault="00075B13" w:rsidP="00075B13">
            <w:pPr>
              <w:pStyle w:val="Icons"/>
              <w:rPr>
                <w:sz w:val="28"/>
                <w:szCs w:val="28"/>
              </w:rPr>
            </w:pPr>
            <w:r w:rsidRPr="008C6A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1AE9E53" wp14:editId="62FCB46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DDD31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273835CF" w14:textId="77777777" w:rsidR="00A77B4D" w:rsidRPr="008C6A42" w:rsidRDefault="00984DBD" w:rsidP="002146F8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4C5559F5FFB44DDAAA3CD2638EB6CEF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8C6A42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4D44CBE4" w14:textId="5EDD0B13" w:rsidR="007C0E0E" w:rsidRPr="008C6A42" w:rsidRDefault="0003325D" w:rsidP="00B47E1E">
      <w:pPr>
        <w:pStyle w:val="Heading2"/>
        <w:rPr>
          <w:sz w:val="28"/>
          <w:szCs w:val="28"/>
        </w:rPr>
      </w:pPr>
      <w:r w:rsidRPr="008C6A42">
        <w:rPr>
          <w:sz w:val="28"/>
          <w:szCs w:val="28"/>
        </w:rPr>
        <w:t>Ruben S Ayala</w:t>
      </w:r>
      <w:r w:rsidR="007C0E0E" w:rsidRPr="008C6A42">
        <w:rPr>
          <w:sz w:val="28"/>
          <w:szCs w:val="28"/>
        </w:rPr>
        <w:t xml:space="preserve"> | </w:t>
      </w:r>
      <w:r w:rsidRPr="008C6A42">
        <w:rPr>
          <w:rStyle w:val="Emphasis"/>
          <w:sz w:val="28"/>
          <w:szCs w:val="28"/>
        </w:rPr>
        <w:t>High</w:t>
      </w:r>
      <w:r w:rsidRPr="008C6A42">
        <w:rPr>
          <w:sz w:val="28"/>
          <w:szCs w:val="28"/>
        </w:rPr>
        <w:t xml:space="preserve"> </w:t>
      </w:r>
      <w:sdt>
        <w:sdtPr>
          <w:rPr>
            <w:rStyle w:val="Emphasis"/>
            <w:sz w:val="28"/>
            <w:szCs w:val="28"/>
          </w:rPr>
          <w:alias w:val="Enter school 1:"/>
          <w:tag w:val="Enter school 1:"/>
          <w:id w:val="352003123"/>
          <w:placeholder>
            <w:docPart w:val="D86533F73F734D32BF568D406AC9E355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8C6A42">
            <w:rPr>
              <w:rStyle w:val="Emphasis"/>
              <w:sz w:val="28"/>
              <w:szCs w:val="28"/>
            </w:rPr>
            <w:t>School</w:t>
          </w:r>
        </w:sdtContent>
      </w:sdt>
    </w:p>
    <w:p w14:paraId="634EB641" w14:textId="4EBA9C33" w:rsidR="007C0E0E" w:rsidRPr="008C6A42" w:rsidRDefault="0003325D" w:rsidP="004F199F">
      <w:pPr>
        <w:pStyle w:val="Heading3"/>
        <w:rPr>
          <w:sz w:val="28"/>
          <w:szCs w:val="28"/>
        </w:rPr>
      </w:pPr>
      <w:r w:rsidRPr="008C6A42">
        <w:rPr>
          <w:sz w:val="28"/>
          <w:szCs w:val="28"/>
        </w:rPr>
        <w:t>Graduated 2019</w:t>
      </w:r>
    </w:p>
    <w:p w14:paraId="5DB2BFF1" w14:textId="2387B7E7" w:rsidR="000E24AC" w:rsidRPr="008C6A42" w:rsidRDefault="0003325D" w:rsidP="007850D1">
      <w:pPr>
        <w:rPr>
          <w:sz w:val="28"/>
          <w:szCs w:val="28"/>
        </w:rPr>
      </w:pPr>
      <w:r w:rsidRPr="008C6A42">
        <w:rPr>
          <w:sz w:val="28"/>
          <w:szCs w:val="28"/>
        </w:rPr>
        <w:t>Chino Hills, CA</w:t>
      </w:r>
    </w:p>
    <w:p w14:paraId="2D7A62B5" w14:textId="2C948021" w:rsidR="007C0E0E" w:rsidRPr="008C6A42" w:rsidRDefault="0003325D" w:rsidP="00B47E1E">
      <w:pPr>
        <w:pStyle w:val="Heading2"/>
        <w:rPr>
          <w:sz w:val="28"/>
          <w:szCs w:val="28"/>
        </w:rPr>
      </w:pPr>
      <w:r w:rsidRPr="008C6A42">
        <w:rPr>
          <w:sz w:val="28"/>
          <w:szCs w:val="28"/>
        </w:rPr>
        <w:t>University of California Riverside</w:t>
      </w:r>
      <w:r w:rsidR="007C0E0E" w:rsidRPr="008C6A42">
        <w:rPr>
          <w:sz w:val="28"/>
          <w:szCs w:val="28"/>
        </w:rPr>
        <w:t xml:space="preserve"> | </w:t>
      </w:r>
      <w:r w:rsidRPr="008C6A42">
        <w:rPr>
          <w:rStyle w:val="Emphasis"/>
          <w:sz w:val="28"/>
          <w:szCs w:val="28"/>
        </w:rPr>
        <w:t>Computer Science Degree</w:t>
      </w:r>
    </w:p>
    <w:p w14:paraId="4B2991A5" w14:textId="7CC4CDDB" w:rsidR="007C0E0E" w:rsidRPr="008C6A42" w:rsidRDefault="0003325D" w:rsidP="004F199F">
      <w:pPr>
        <w:pStyle w:val="Heading3"/>
        <w:rPr>
          <w:sz w:val="28"/>
          <w:szCs w:val="28"/>
        </w:rPr>
      </w:pPr>
      <w:r w:rsidRPr="008C6A42">
        <w:rPr>
          <w:sz w:val="28"/>
          <w:szCs w:val="28"/>
        </w:rPr>
        <w:t>2019</w:t>
      </w:r>
      <w:r w:rsidR="007C0E0E" w:rsidRPr="008C6A42">
        <w:rPr>
          <w:sz w:val="28"/>
          <w:szCs w:val="28"/>
        </w:rPr>
        <w:t xml:space="preserve"> – </w:t>
      </w:r>
      <w:r w:rsidRPr="008C6A42">
        <w:rPr>
          <w:sz w:val="28"/>
          <w:szCs w:val="28"/>
        </w:rPr>
        <w:t>2023 (Currently enrolled)</w:t>
      </w:r>
    </w:p>
    <w:p w14:paraId="14C54342" w14:textId="2694F9C0" w:rsidR="007C0E0E" w:rsidRPr="008C6A42" w:rsidRDefault="0003325D" w:rsidP="007C0E0E">
      <w:pPr>
        <w:rPr>
          <w:sz w:val="28"/>
          <w:szCs w:val="28"/>
        </w:rPr>
      </w:pPr>
      <w:r w:rsidRPr="008C6A42">
        <w:rPr>
          <w:sz w:val="28"/>
          <w:szCs w:val="28"/>
        </w:rPr>
        <w:t>Expected to graduate 2023.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8C6A42" w14:paraId="0A52165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B1E60F" w14:textId="77777777" w:rsidR="005E088C" w:rsidRPr="008C6A42" w:rsidRDefault="00075B13" w:rsidP="00075B13">
            <w:pPr>
              <w:pStyle w:val="Icons"/>
              <w:rPr>
                <w:sz w:val="28"/>
                <w:szCs w:val="28"/>
              </w:rPr>
            </w:pPr>
            <w:r w:rsidRPr="008C6A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3A20D51" wp14:editId="4AE5A8D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BE1C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9D3B84C" w14:textId="77777777" w:rsidR="005E088C" w:rsidRPr="008C6A42" w:rsidRDefault="00984DBD" w:rsidP="0004158B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0E0650FA2EF84B38A61C0815D10D31D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8C6A42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0A302CE7" w14:textId="4A076F23" w:rsidR="005E088C" w:rsidRPr="008C6A42" w:rsidRDefault="0003325D" w:rsidP="00B47E1E">
      <w:pPr>
        <w:pStyle w:val="Heading2"/>
        <w:rPr>
          <w:sz w:val="28"/>
          <w:szCs w:val="28"/>
        </w:rPr>
      </w:pPr>
      <w:r w:rsidRPr="008C6A42">
        <w:rPr>
          <w:sz w:val="28"/>
          <w:szCs w:val="28"/>
        </w:rPr>
        <w:t>Event Associate</w:t>
      </w:r>
      <w:r w:rsidR="005E088C" w:rsidRPr="008C6A42">
        <w:rPr>
          <w:sz w:val="28"/>
          <w:szCs w:val="28"/>
        </w:rPr>
        <w:t xml:space="preserve"> | </w:t>
      </w:r>
      <w:proofErr w:type="spellStart"/>
      <w:r w:rsidRPr="008C6A42">
        <w:rPr>
          <w:rStyle w:val="Emphasis"/>
          <w:sz w:val="28"/>
          <w:szCs w:val="28"/>
        </w:rPr>
        <w:t>Panana</w:t>
      </w:r>
      <w:proofErr w:type="spellEnd"/>
      <w:r w:rsidRPr="008C6A42">
        <w:rPr>
          <w:rStyle w:val="Emphasis"/>
          <w:sz w:val="28"/>
          <w:szCs w:val="28"/>
        </w:rPr>
        <w:t xml:space="preserve"> Night Market</w:t>
      </w:r>
    </w:p>
    <w:p w14:paraId="753741DA" w14:textId="40D0E87C" w:rsidR="005E088C" w:rsidRPr="008C6A42" w:rsidRDefault="0003325D" w:rsidP="004F199F">
      <w:pPr>
        <w:pStyle w:val="Heading3"/>
        <w:rPr>
          <w:sz w:val="28"/>
          <w:szCs w:val="28"/>
        </w:rPr>
      </w:pPr>
      <w:r w:rsidRPr="008C6A42">
        <w:rPr>
          <w:sz w:val="28"/>
          <w:szCs w:val="28"/>
        </w:rPr>
        <w:t>June 2019</w:t>
      </w:r>
      <w:r w:rsidR="005E088C" w:rsidRPr="008C6A42">
        <w:rPr>
          <w:sz w:val="28"/>
          <w:szCs w:val="28"/>
        </w:rPr>
        <w:t xml:space="preserve"> – </w:t>
      </w:r>
      <w:r w:rsidRPr="008C6A42">
        <w:rPr>
          <w:sz w:val="28"/>
          <w:szCs w:val="28"/>
        </w:rPr>
        <w:t>September 2019</w:t>
      </w:r>
    </w:p>
    <w:p w14:paraId="63E64147" w14:textId="0AB1CC7E" w:rsidR="005E088C" w:rsidRPr="008C6A42" w:rsidRDefault="0003325D" w:rsidP="005E088C">
      <w:pPr>
        <w:rPr>
          <w:sz w:val="28"/>
          <w:szCs w:val="28"/>
        </w:rPr>
      </w:pPr>
      <w:r w:rsidRPr="008C6A42">
        <w:rPr>
          <w:sz w:val="28"/>
          <w:szCs w:val="28"/>
        </w:rPr>
        <w:t>General Event Setup</w:t>
      </w:r>
    </w:p>
    <w:p w14:paraId="61FEC63A" w14:textId="1AD92919" w:rsidR="0003325D" w:rsidRPr="008C6A42" w:rsidRDefault="0003325D" w:rsidP="0003325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C6A42">
        <w:rPr>
          <w:sz w:val="28"/>
          <w:szCs w:val="28"/>
        </w:rPr>
        <w:t>Setting up and tearing down event banners</w:t>
      </w:r>
    </w:p>
    <w:p w14:paraId="180A6067" w14:textId="74CE64E3" w:rsidR="0003325D" w:rsidRPr="008C6A42" w:rsidRDefault="0003325D" w:rsidP="0003325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C6A42">
        <w:rPr>
          <w:sz w:val="28"/>
          <w:szCs w:val="28"/>
        </w:rPr>
        <w:t xml:space="preserve">Lighting setup and teardown </w:t>
      </w:r>
    </w:p>
    <w:p w14:paraId="4088C6FD" w14:textId="77777777" w:rsidR="0003325D" w:rsidRPr="008C6A42" w:rsidRDefault="0003325D" w:rsidP="0003325D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8C6A42">
        <w:rPr>
          <w:sz w:val="28"/>
          <w:szCs w:val="28"/>
        </w:rPr>
        <w:t>EZup</w:t>
      </w:r>
      <w:proofErr w:type="spellEnd"/>
      <w:r w:rsidRPr="008C6A42">
        <w:rPr>
          <w:sz w:val="28"/>
          <w:szCs w:val="28"/>
        </w:rPr>
        <w:t xml:space="preserve"> canopy setup and teardown</w:t>
      </w:r>
    </w:p>
    <w:p w14:paraId="5D0ED1C5" w14:textId="5A46A3D0" w:rsidR="0003325D" w:rsidRPr="008C6A42" w:rsidRDefault="0003325D" w:rsidP="0003325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C6A42">
        <w:rPr>
          <w:sz w:val="28"/>
          <w:szCs w:val="28"/>
        </w:rPr>
        <w:t xml:space="preserve">Communicate with vendors daily </w:t>
      </w:r>
    </w:p>
    <w:p w14:paraId="13632F04" w14:textId="0BFD92FF" w:rsidR="005E088C" w:rsidRPr="008C6A42" w:rsidRDefault="003F5F02" w:rsidP="00B47E1E">
      <w:pPr>
        <w:pStyle w:val="Heading2"/>
        <w:rPr>
          <w:sz w:val="28"/>
          <w:szCs w:val="28"/>
        </w:rPr>
      </w:pPr>
      <w:r w:rsidRPr="008C6A42">
        <w:rPr>
          <w:sz w:val="28"/>
          <w:szCs w:val="28"/>
        </w:rPr>
        <w:t>Lab Assistant</w:t>
      </w:r>
      <w:r w:rsidR="005E088C" w:rsidRPr="008C6A42">
        <w:rPr>
          <w:sz w:val="28"/>
          <w:szCs w:val="28"/>
        </w:rPr>
        <w:t xml:space="preserve"> | </w:t>
      </w:r>
      <w:r w:rsidRPr="008C6A42">
        <w:rPr>
          <w:rStyle w:val="Emphasis"/>
          <w:sz w:val="28"/>
          <w:szCs w:val="28"/>
        </w:rPr>
        <w:t xml:space="preserve">University of California Riverside Laboratory </w:t>
      </w:r>
    </w:p>
    <w:p w14:paraId="5F0F6758" w14:textId="4F27791B" w:rsidR="005E088C" w:rsidRPr="008C6A42" w:rsidRDefault="003F5F02" w:rsidP="004F199F">
      <w:pPr>
        <w:pStyle w:val="Heading3"/>
        <w:rPr>
          <w:sz w:val="28"/>
          <w:szCs w:val="28"/>
        </w:rPr>
      </w:pPr>
      <w:r w:rsidRPr="008C6A42">
        <w:rPr>
          <w:sz w:val="28"/>
          <w:szCs w:val="28"/>
        </w:rPr>
        <w:t>September 2019</w:t>
      </w:r>
      <w:r w:rsidR="005E088C" w:rsidRPr="008C6A42">
        <w:rPr>
          <w:sz w:val="28"/>
          <w:szCs w:val="28"/>
        </w:rPr>
        <w:t xml:space="preserve"> – </w:t>
      </w:r>
      <w:r w:rsidR="008C6A42">
        <w:rPr>
          <w:sz w:val="28"/>
          <w:szCs w:val="28"/>
        </w:rPr>
        <w:t>CAMPUS CLOSED</w:t>
      </w:r>
    </w:p>
    <w:p w14:paraId="6CFC9254" w14:textId="5244E3AE" w:rsidR="005E088C" w:rsidRPr="008C6A42" w:rsidRDefault="003F5F02" w:rsidP="005E088C">
      <w:pPr>
        <w:rPr>
          <w:sz w:val="28"/>
          <w:szCs w:val="28"/>
        </w:rPr>
      </w:pPr>
      <w:r w:rsidRPr="008C6A42">
        <w:rPr>
          <w:sz w:val="28"/>
          <w:szCs w:val="28"/>
        </w:rPr>
        <w:t>General Lab Maintenance</w:t>
      </w:r>
    </w:p>
    <w:p w14:paraId="083B0F2B" w14:textId="37DF61F4" w:rsidR="003F5F02" w:rsidRPr="008C6A42" w:rsidRDefault="003F5F02" w:rsidP="003F5F0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C6A42">
        <w:rPr>
          <w:sz w:val="28"/>
          <w:szCs w:val="28"/>
        </w:rPr>
        <w:t>Cleaning of Pipette Tips</w:t>
      </w:r>
    </w:p>
    <w:p w14:paraId="0FBD9C05" w14:textId="2ED58D16" w:rsidR="003F5F02" w:rsidRPr="008C6A42" w:rsidRDefault="003F5F02" w:rsidP="003F5F0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C6A42">
        <w:rPr>
          <w:sz w:val="28"/>
          <w:szCs w:val="28"/>
        </w:rPr>
        <w:t>Create simple lab mixtures</w:t>
      </w:r>
    </w:p>
    <w:p w14:paraId="51925936" w14:textId="3CB41EDA" w:rsidR="003F5F02" w:rsidRPr="008C6A42" w:rsidRDefault="003F5F02" w:rsidP="003F5F0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C6A42">
        <w:rPr>
          <w:sz w:val="28"/>
          <w:szCs w:val="28"/>
        </w:rPr>
        <w:t>Clean glassware</w:t>
      </w:r>
    </w:p>
    <w:p w14:paraId="3C89B236" w14:textId="7C82B620" w:rsidR="003F5F02" w:rsidRPr="008C6A42" w:rsidRDefault="003F5F02" w:rsidP="005E088C">
      <w:pPr>
        <w:rPr>
          <w:sz w:val="28"/>
          <w:szCs w:val="28"/>
        </w:rPr>
      </w:pPr>
      <w:r w:rsidRPr="008C6A42">
        <w:rPr>
          <w:sz w:val="28"/>
          <w:szCs w:val="28"/>
        </w:rPr>
        <w:t>Basic Data Entry</w:t>
      </w:r>
    </w:p>
    <w:p w14:paraId="7338DB9A" w14:textId="262B570A" w:rsidR="00893118" w:rsidRPr="008C6A42" w:rsidRDefault="003F5F02" w:rsidP="0089311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C6A42">
        <w:rPr>
          <w:sz w:val="28"/>
          <w:szCs w:val="28"/>
        </w:rPr>
        <w:t>Log all purchases into an Excel spreadsheet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8C6A42" w14:paraId="406DAB8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8687EB" w14:textId="77777777" w:rsidR="00143224" w:rsidRPr="008C6A42" w:rsidRDefault="00075B13" w:rsidP="00075B13">
            <w:pPr>
              <w:pStyle w:val="Icons"/>
              <w:rPr>
                <w:sz w:val="28"/>
                <w:szCs w:val="28"/>
              </w:rPr>
            </w:pPr>
            <w:r w:rsidRPr="008C6A4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78B9786" wp14:editId="7140D1D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CAF4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4190F53" w14:textId="77777777" w:rsidR="00143224" w:rsidRPr="008C6A42" w:rsidRDefault="00984DBD" w:rsidP="00AD6216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925109897"/>
                <w:placeholder>
                  <w:docPart w:val="8C583AE70D444FF29365E700A518857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8C6A42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8C6A42" w14:paraId="322C0487" w14:textId="77777777" w:rsidTr="00565B06">
        <w:tc>
          <w:tcPr>
            <w:tcW w:w="4320" w:type="dxa"/>
          </w:tcPr>
          <w:p w14:paraId="4A5A6C14" w14:textId="096ACAFE" w:rsidR="00143224" w:rsidRPr="008C6A42" w:rsidRDefault="00B94BCD" w:rsidP="00565B06">
            <w:pPr>
              <w:pStyle w:val="ListBullet"/>
              <w:spacing w:after="80"/>
              <w:rPr>
                <w:sz w:val="28"/>
                <w:szCs w:val="28"/>
              </w:rPr>
            </w:pPr>
            <w:r w:rsidRPr="008C6A42">
              <w:rPr>
                <w:sz w:val="28"/>
                <w:szCs w:val="28"/>
              </w:rPr>
              <w:t>Great communicator</w:t>
            </w:r>
          </w:p>
          <w:p w14:paraId="09F115C8" w14:textId="62295418" w:rsidR="00316CE4" w:rsidRPr="008C6A42" w:rsidRDefault="00B94BCD" w:rsidP="00316CE4">
            <w:pPr>
              <w:pStyle w:val="ListBullet"/>
              <w:spacing w:after="80"/>
              <w:rPr>
                <w:sz w:val="28"/>
                <w:szCs w:val="28"/>
              </w:rPr>
            </w:pPr>
            <w:r w:rsidRPr="008C6A42">
              <w:rPr>
                <w:sz w:val="28"/>
                <w:szCs w:val="28"/>
              </w:rPr>
              <w:t xml:space="preserve">Computer-Proficient </w:t>
            </w:r>
          </w:p>
        </w:tc>
        <w:tc>
          <w:tcPr>
            <w:tcW w:w="4320" w:type="dxa"/>
            <w:tcMar>
              <w:left w:w="576" w:type="dxa"/>
            </w:tcMar>
          </w:tcPr>
          <w:p w14:paraId="00DD5D52" w14:textId="5644C419" w:rsidR="00143224" w:rsidRPr="008C6A42" w:rsidRDefault="00B94BCD" w:rsidP="00565B06">
            <w:pPr>
              <w:pStyle w:val="ListBullet"/>
              <w:spacing w:after="80"/>
              <w:rPr>
                <w:sz w:val="28"/>
                <w:szCs w:val="28"/>
              </w:rPr>
            </w:pPr>
            <w:r w:rsidRPr="008C6A42">
              <w:rPr>
                <w:sz w:val="28"/>
                <w:szCs w:val="28"/>
              </w:rPr>
              <w:t>Self-Driven</w:t>
            </w:r>
          </w:p>
          <w:p w14:paraId="274F8EF5" w14:textId="3A1F6071" w:rsidR="00F904FC" w:rsidRPr="008C6A42" w:rsidRDefault="00F61E18" w:rsidP="00B94BCD">
            <w:pPr>
              <w:pStyle w:val="ListBullet"/>
              <w:spacing w:after="80"/>
              <w:rPr>
                <w:sz w:val="28"/>
                <w:szCs w:val="28"/>
              </w:rPr>
            </w:pPr>
            <w:r w:rsidRPr="008C6A42">
              <w:rPr>
                <w:sz w:val="28"/>
                <w:szCs w:val="28"/>
              </w:rPr>
              <w:t>Team-player</w:t>
            </w:r>
          </w:p>
        </w:tc>
      </w:tr>
    </w:tbl>
    <w:p w14:paraId="57D29343" w14:textId="77777777" w:rsidR="003F5F02" w:rsidRPr="00565B06" w:rsidRDefault="003F5F02" w:rsidP="003F5F02"/>
    <w:sectPr w:rsidR="003F5F02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50A6" w14:textId="77777777" w:rsidR="00984DBD" w:rsidRDefault="00984DBD" w:rsidP="00F534FB">
      <w:pPr>
        <w:spacing w:after="0"/>
      </w:pPr>
      <w:r>
        <w:separator/>
      </w:r>
    </w:p>
  </w:endnote>
  <w:endnote w:type="continuationSeparator" w:id="0">
    <w:p w14:paraId="265B8A5A" w14:textId="77777777" w:rsidR="00984DBD" w:rsidRDefault="00984DB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FD0F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1864" w14:textId="77777777" w:rsidR="00984DBD" w:rsidRDefault="00984DBD" w:rsidP="00F534FB">
      <w:pPr>
        <w:spacing w:after="0"/>
      </w:pPr>
      <w:r>
        <w:separator/>
      </w:r>
    </w:p>
  </w:footnote>
  <w:footnote w:type="continuationSeparator" w:id="0">
    <w:p w14:paraId="5BD79E26" w14:textId="77777777" w:rsidR="00984DBD" w:rsidRDefault="00984DB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3AB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51CB80" wp14:editId="39F8B03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7B7F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76B6C"/>
    <w:multiLevelType w:val="hybridMultilevel"/>
    <w:tmpl w:val="DBAE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4B6539"/>
    <w:multiLevelType w:val="hybridMultilevel"/>
    <w:tmpl w:val="27C0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00890"/>
    <w:multiLevelType w:val="hybridMultilevel"/>
    <w:tmpl w:val="495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5D"/>
    <w:rsid w:val="00002750"/>
    <w:rsid w:val="00004D4E"/>
    <w:rsid w:val="00011895"/>
    <w:rsid w:val="00013818"/>
    <w:rsid w:val="00024730"/>
    <w:rsid w:val="0003325D"/>
    <w:rsid w:val="00034324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17156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5F0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0FF0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3118"/>
    <w:rsid w:val="008978E8"/>
    <w:rsid w:val="008A02C4"/>
    <w:rsid w:val="008A49A0"/>
    <w:rsid w:val="008A6538"/>
    <w:rsid w:val="008C6A42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84DBD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4BCD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0D3B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1E18"/>
    <w:rsid w:val="00F904FC"/>
    <w:rsid w:val="00F935BF"/>
    <w:rsid w:val="00F94EB5"/>
    <w:rsid w:val="00FA4359"/>
    <w:rsid w:val="00FA4C84"/>
    <w:rsid w:val="00FB0F18"/>
    <w:rsid w:val="00FC38B3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86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33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3456E975E45C7AF2DF0A0FF0F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CD7F9-929F-4B82-80FD-3C7567A8F1F1}"/>
      </w:docPartPr>
      <w:docPartBody>
        <w:p w:rsidR="003E6484" w:rsidRDefault="009D4F99">
          <w:pPr>
            <w:pStyle w:val="ED83456E975E45C7AF2DF0A0FF0FE41C"/>
          </w:pPr>
          <w:r w:rsidRPr="009D0878">
            <w:t>Phone</w:t>
          </w:r>
        </w:p>
      </w:docPartBody>
    </w:docPart>
    <w:docPart>
      <w:docPartPr>
        <w:name w:val="2B2032F265CA4001A1E9806096FA3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37745-6460-4D9A-B389-064F143EC338}"/>
      </w:docPartPr>
      <w:docPartBody>
        <w:p w:rsidR="003E6484" w:rsidRDefault="009D4F99">
          <w:pPr>
            <w:pStyle w:val="2B2032F265CA4001A1E9806096FA3516"/>
          </w:pPr>
          <w:r w:rsidRPr="009D0878">
            <w:t>Email</w:t>
          </w:r>
        </w:p>
      </w:docPartBody>
    </w:docPart>
    <w:docPart>
      <w:docPartPr>
        <w:name w:val="4C5559F5FFB44DDAAA3CD2638EB6C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5A77F-35E7-4E54-B7BD-7070B3764704}"/>
      </w:docPartPr>
      <w:docPartBody>
        <w:p w:rsidR="003E6484" w:rsidRDefault="009D4F99">
          <w:pPr>
            <w:pStyle w:val="4C5559F5FFB44DDAAA3CD2638EB6CEFE"/>
          </w:pPr>
          <w:r w:rsidRPr="00565B06">
            <w:t>Education</w:t>
          </w:r>
        </w:p>
      </w:docPartBody>
    </w:docPart>
    <w:docPart>
      <w:docPartPr>
        <w:name w:val="D86533F73F734D32BF568D406AC9E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0D631-C705-4237-B6A5-16C206B49406}"/>
      </w:docPartPr>
      <w:docPartBody>
        <w:p w:rsidR="003E6484" w:rsidRDefault="009D4F99">
          <w:pPr>
            <w:pStyle w:val="D86533F73F734D32BF568D406AC9E355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0E0650FA2EF84B38A61C0815D10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99FDF-F578-435F-B523-E4599D109439}"/>
      </w:docPartPr>
      <w:docPartBody>
        <w:p w:rsidR="003E6484" w:rsidRDefault="009D4F99">
          <w:pPr>
            <w:pStyle w:val="0E0650FA2EF84B38A61C0815D10D31DD"/>
          </w:pPr>
          <w:r w:rsidRPr="00565B06">
            <w:t>Experience</w:t>
          </w:r>
        </w:p>
      </w:docPartBody>
    </w:docPart>
    <w:docPart>
      <w:docPartPr>
        <w:name w:val="8C583AE70D444FF29365E700A5188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E8E7-46A9-44EC-B4D8-0E2C85EA9433}"/>
      </w:docPartPr>
      <w:docPartBody>
        <w:p w:rsidR="003E6484" w:rsidRDefault="009D4F99">
          <w:pPr>
            <w:pStyle w:val="8C583AE70D444FF29365E700A5188572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A"/>
    <w:rsid w:val="003E6484"/>
    <w:rsid w:val="00944CB1"/>
    <w:rsid w:val="009D4F99"/>
    <w:rsid w:val="00C27EDA"/>
    <w:rsid w:val="00D7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77C915F5641A9A33C44FA7EDB2A57">
    <w:name w:val="10977C915F5641A9A33C44FA7EDB2A57"/>
  </w:style>
  <w:style w:type="paragraph" w:customStyle="1" w:styleId="ED83456E975E45C7AF2DF0A0FF0FE41C">
    <w:name w:val="ED83456E975E45C7AF2DF0A0FF0FE41C"/>
  </w:style>
  <w:style w:type="paragraph" w:customStyle="1" w:styleId="2B2032F265CA4001A1E9806096FA3516">
    <w:name w:val="2B2032F265CA4001A1E9806096FA3516"/>
  </w:style>
  <w:style w:type="paragraph" w:customStyle="1" w:styleId="4C5559F5FFB44DDAAA3CD2638EB6CEFE">
    <w:name w:val="4C5559F5FFB44DDAAA3CD2638EB6CEFE"/>
  </w:style>
  <w:style w:type="character" w:styleId="Emphasis">
    <w:name w:val="Emphasis"/>
    <w:basedOn w:val="DefaultParagraphFont"/>
    <w:uiPriority w:val="11"/>
    <w:qFormat/>
    <w:rsid w:val="00C27EDA"/>
    <w:rPr>
      <w:b w:val="0"/>
      <w:iCs/>
      <w:color w:val="657C9C" w:themeColor="text2" w:themeTint="BF"/>
      <w:sz w:val="26"/>
    </w:rPr>
  </w:style>
  <w:style w:type="paragraph" w:customStyle="1" w:styleId="D86533F73F734D32BF568D406AC9E355">
    <w:name w:val="D86533F73F734D32BF568D406AC9E355"/>
  </w:style>
  <w:style w:type="paragraph" w:customStyle="1" w:styleId="0E0650FA2EF84B38A61C0815D10D31DD">
    <w:name w:val="0E0650FA2EF84B38A61C0815D10D31DD"/>
  </w:style>
  <w:style w:type="paragraph" w:customStyle="1" w:styleId="8C583AE70D444FF29365E700A5188572">
    <w:name w:val="8C583AE70D444FF29365E700A5188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2355 S Walker Ave, Ontario, CA 91761</CompanyAddress>
  <CompanyPhone>909-642-8283</CompanyPhone>
  <CompanyFax/>
  <CompanyEmail>Ryanle432@yahoo.com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2020-07-01T20:54:00Z</dcterms:created>
  <dcterms:modified xsi:type="dcterms:W3CDTF">2021-09-12T07:29:00Z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